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6815D9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>
        <w:rPr>
          <w:rFonts w:ascii="굴림체" w:hAnsi="굴림체" w:hint="eastAsia"/>
          <w:b/>
          <w:bCs/>
          <w:sz w:val="36"/>
          <w:szCs w:val="36"/>
        </w:rPr>
        <w:t xml:space="preserve"> </w:t>
      </w:r>
      <w:r w:rsidR="00B97E3E"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="00B97E3E"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="00B97E3E"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945266" w:rsidRDefault="00450162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50162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450162">
        <w:rPr>
          <w:rFonts w:ascii="굴림" w:hAnsi="굴림"/>
          <w:b w:val="0"/>
          <w:caps w:val="0"/>
        </w:rPr>
        <w:fldChar w:fldCharType="separate"/>
      </w:r>
      <w:hyperlink w:anchor="_Toc411150700" w:history="1">
        <w:r w:rsidR="00945266" w:rsidRPr="00143D94">
          <w:rPr>
            <w:rStyle w:val="a4"/>
            <w:noProof/>
          </w:rPr>
          <w:t>1.</w:t>
        </w:r>
        <w:r w:rsidR="0094526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945266" w:rsidRPr="00143D94">
          <w:rPr>
            <w:rStyle w:val="a4"/>
            <w:noProof/>
          </w:rPr>
          <w:t>메모장</w:t>
        </w:r>
        <w:r w:rsidR="00945266">
          <w:rPr>
            <w:noProof/>
            <w:webHidden/>
          </w:rPr>
          <w:tab/>
        </w:r>
        <w:r w:rsidR="00945266">
          <w:rPr>
            <w:noProof/>
            <w:webHidden/>
          </w:rPr>
          <w:fldChar w:fldCharType="begin"/>
        </w:r>
        <w:r w:rsidR="00945266">
          <w:rPr>
            <w:noProof/>
            <w:webHidden/>
          </w:rPr>
          <w:instrText xml:space="preserve"> PAGEREF _Toc411150700 \h </w:instrText>
        </w:r>
        <w:r w:rsidR="00945266">
          <w:rPr>
            <w:noProof/>
            <w:webHidden/>
          </w:rPr>
        </w:r>
        <w:r w:rsidR="00945266">
          <w:rPr>
            <w:noProof/>
            <w:webHidden/>
          </w:rPr>
          <w:fldChar w:fldCharType="separate"/>
        </w:r>
        <w:r w:rsidR="00945266">
          <w:rPr>
            <w:noProof/>
            <w:webHidden/>
          </w:rPr>
          <w:t>1</w:t>
        </w:r>
        <w:r w:rsidR="00945266">
          <w:rPr>
            <w:noProof/>
            <w:webHidden/>
          </w:rPr>
          <w:fldChar w:fldCharType="end"/>
        </w:r>
      </w:hyperlink>
    </w:p>
    <w:p w:rsidR="00945266" w:rsidRDefault="00945266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150701" w:history="1">
        <w:r w:rsidRPr="00143D94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143D94">
          <w:rPr>
            <w:rStyle w:val="a4"/>
            <w:noProof/>
          </w:rPr>
          <w:t>메모장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_Toc411150701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450162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541BC2" w:rsidRDefault="00D1128B" w:rsidP="00541BC2">
      <w:pPr>
        <w:pStyle w:val="1"/>
      </w:pPr>
      <w:bookmarkStart w:id="0" w:name="_Toc411150700"/>
      <w:r>
        <w:rPr>
          <w:rFonts w:hint="eastAsia"/>
        </w:rPr>
        <w:lastRenderedPageBreak/>
        <w:t>메모장</w:t>
      </w:r>
      <w:bookmarkEnd w:id="0"/>
    </w:p>
    <w:p w:rsidR="00541BC2" w:rsidRPr="0069319D" w:rsidRDefault="00D1128B" w:rsidP="00541BC2">
      <w:pPr>
        <w:pStyle w:val="2"/>
      </w:pPr>
      <w:bookmarkStart w:id="1" w:name="_Toc125772474"/>
      <w:bookmarkStart w:id="2" w:name="_Toc411150701"/>
      <w:r>
        <w:rPr>
          <w:rFonts w:hint="eastAsia"/>
        </w:rPr>
        <w:t>메모장</w:t>
      </w:r>
      <w:bookmarkEnd w:id="1"/>
      <w:bookmarkEnd w:id="2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1304"/>
        <w:gridCol w:w="567"/>
        <w:gridCol w:w="567"/>
        <w:gridCol w:w="2954"/>
      </w:tblGrid>
      <w:tr w:rsidR="00541BC2" w:rsidRPr="00423DDF" w:rsidTr="00423DDF">
        <w:trPr>
          <w:trHeight w:val="392"/>
        </w:trPr>
        <w:tc>
          <w:tcPr>
            <w:tcW w:w="2804" w:type="dxa"/>
            <w:gridSpan w:val="2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설 명</w:t>
            </w:r>
          </w:p>
        </w:tc>
      </w:tr>
      <w:tr w:rsidR="00541BC2" w:rsidRPr="00423DDF" w:rsidTr="00423DDF">
        <w:trPr>
          <w:trHeight w:val="285"/>
        </w:trPr>
        <w:tc>
          <w:tcPr>
            <w:tcW w:w="2804" w:type="dxa"/>
            <w:gridSpan w:val="2"/>
            <w:shd w:val="clear" w:color="auto" w:fill="FFFFFF"/>
          </w:tcPr>
          <w:p w:rsidR="00541BC2" w:rsidRPr="00423DDF" w:rsidRDefault="00080D74" w:rsidP="00D1128B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23DDF">
              <w:rPr>
                <w:rFonts w:ascii="굴림" w:hAnsi="굴림"/>
                <w:sz w:val="18"/>
                <w:szCs w:val="18"/>
              </w:rPr>
              <w:t>TB</w:t>
            </w:r>
            <w:r w:rsidR="00D1128B">
              <w:rPr>
                <w:rFonts w:ascii="굴림" w:hAnsi="굴림" w:hint="eastAsia"/>
                <w:sz w:val="18"/>
                <w:szCs w:val="18"/>
              </w:rPr>
              <w:t>A</w:t>
            </w:r>
            <w:r w:rsidRPr="00423DDF">
              <w:rPr>
                <w:rFonts w:ascii="굴림" w:hAnsi="굴림"/>
                <w:sz w:val="18"/>
                <w:szCs w:val="18"/>
              </w:rPr>
              <w:t>A_</w:t>
            </w:r>
            <w:r w:rsidR="00D1128B">
              <w:rPr>
                <w:rFonts w:ascii="굴림" w:hAnsi="굴림" w:hint="eastAsia"/>
                <w:sz w:val="18"/>
                <w:szCs w:val="18"/>
              </w:rPr>
              <w:t>MEMO</w:t>
            </w:r>
          </w:p>
        </w:tc>
        <w:tc>
          <w:tcPr>
            <w:tcW w:w="6750" w:type="dxa"/>
            <w:gridSpan w:val="6"/>
            <w:shd w:val="clear" w:color="auto" w:fill="FFFFFF"/>
          </w:tcPr>
          <w:p w:rsidR="00541BC2" w:rsidRPr="00423DDF" w:rsidRDefault="00D1128B" w:rsidP="00541BC2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메모장</w:t>
            </w:r>
          </w:p>
        </w:tc>
      </w:tr>
      <w:tr w:rsidR="00541BC2" w:rsidRPr="00423DDF" w:rsidTr="00B10321">
        <w:tc>
          <w:tcPr>
            <w:tcW w:w="2020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557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304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567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67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2954" w:type="dxa"/>
            <w:shd w:val="clear" w:color="auto" w:fill="FFFFFF"/>
          </w:tcPr>
          <w:p w:rsidR="00541BC2" w:rsidRPr="00423DDF" w:rsidRDefault="00541BC2" w:rsidP="00423DDF">
            <w:pPr>
              <w:jc w:val="center"/>
              <w:rPr>
                <w:rFonts w:ascii="굴림" w:hAnsi="굴림"/>
                <w:b/>
              </w:rPr>
            </w:pPr>
            <w:r w:rsidRPr="00423DDF">
              <w:rPr>
                <w:rFonts w:ascii="굴림" w:hAnsi="굴림" w:hint="eastAsia"/>
                <w:b/>
              </w:rPr>
              <w:t>Description</w:t>
            </w:r>
          </w:p>
        </w:tc>
      </w:tr>
      <w:tr w:rsidR="00B10321" w:rsidRPr="00423DDF" w:rsidTr="00B10321">
        <w:trPr>
          <w:trHeight w:val="6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MEMO_SEQ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CONTENT</w:t>
            </w:r>
            <w:r w:rsidRPr="004D1629">
              <w:rPr>
                <w:rFonts w:ascii="굴림" w:hAnsi="굴림"/>
                <w:sz w:val="18"/>
                <w:szCs w:val="18"/>
              </w:rPr>
              <w:tab/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내용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FONT_COLOR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글자색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263B33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FF00EE</w:t>
            </w: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BG_COLOR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배경색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263B33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6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FF00EE</w:t>
            </w:r>
          </w:p>
        </w:tc>
      </w:tr>
      <w:tr w:rsidR="00B10321" w:rsidRPr="00423DDF" w:rsidTr="00B10321">
        <w:trPr>
          <w:trHeight w:val="70"/>
        </w:trPr>
        <w:tc>
          <w:tcPr>
            <w:tcW w:w="2020" w:type="dxa"/>
            <w:shd w:val="clear" w:color="auto" w:fill="FFFFFF"/>
          </w:tcPr>
          <w:p w:rsidR="00B10321" w:rsidRPr="004D1629" w:rsidRDefault="00B10321" w:rsidP="00953911">
            <w:pPr>
              <w:tabs>
                <w:tab w:val="right" w:pos="1804"/>
              </w:tabs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Z_INDEX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Z-INDEX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263B33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HTML 레이어에서 Z-INDEX 값</w:t>
            </w: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WIDTH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넓이(픽셀)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HEIGHT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높이(픽셀)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POSITION_X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좌표 X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레이어 left 속성 값</w:t>
            </w: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POSITION_Y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좌표 Y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레이어 top 소성 값</w:t>
            </w: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UPT_DATE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마지막 수정일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 w:hint="eastAsia"/>
                <w:kern w:val="0"/>
                <w:sz w:val="18"/>
                <w:szCs w:val="18"/>
              </w:rPr>
              <w:t>REG_DATE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D032E7" w:rsidP="00541BC2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처음 등록일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DATE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B10321" w:rsidRPr="00423DDF" w:rsidTr="00B10321">
        <w:trPr>
          <w:trHeight w:val="255"/>
        </w:trPr>
        <w:tc>
          <w:tcPr>
            <w:tcW w:w="2020" w:type="dxa"/>
            <w:shd w:val="clear" w:color="auto" w:fill="FFFFFF"/>
          </w:tcPr>
          <w:p w:rsidR="00B10321" w:rsidRPr="004D1629" w:rsidRDefault="00B10321" w:rsidP="00423DD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4D1629">
              <w:rPr>
                <w:rFonts w:ascii="굴림" w:hAnsi="굴림" w:cs="굴림"/>
                <w:kern w:val="0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삭제여부</w:t>
            </w:r>
          </w:p>
        </w:tc>
        <w:tc>
          <w:tcPr>
            <w:tcW w:w="557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/>
          </w:tcPr>
          <w:p w:rsidR="00B10321" w:rsidRPr="004D1629" w:rsidRDefault="00B10321" w:rsidP="00625E60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850726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FFFFFF"/>
          </w:tcPr>
          <w:p w:rsidR="00B10321" w:rsidRPr="004D1629" w:rsidRDefault="00B10321" w:rsidP="00423DD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2954" w:type="dxa"/>
            <w:shd w:val="clear" w:color="auto" w:fill="FFFFFF"/>
          </w:tcPr>
          <w:p w:rsidR="00B10321" w:rsidRPr="004D1629" w:rsidRDefault="00B10321" w:rsidP="00541BC2">
            <w:pPr>
              <w:rPr>
                <w:rFonts w:ascii="굴림" w:hAnsi="굴림"/>
                <w:sz w:val="18"/>
                <w:szCs w:val="18"/>
              </w:rPr>
            </w:pPr>
            <w:r w:rsidRPr="004D1629">
              <w:rPr>
                <w:rFonts w:ascii="굴림" w:hAnsi="굴림" w:hint="eastAsia"/>
                <w:sz w:val="18"/>
                <w:szCs w:val="18"/>
              </w:rPr>
              <w:t>Y, N</w:t>
            </w:r>
          </w:p>
        </w:tc>
      </w:tr>
      <w:tr w:rsidR="00C9015B" w:rsidRPr="00423DDF" w:rsidTr="00423DDF">
        <w:trPr>
          <w:trHeight w:val="255"/>
        </w:trPr>
        <w:tc>
          <w:tcPr>
            <w:tcW w:w="9554" w:type="dxa"/>
            <w:gridSpan w:val="8"/>
            <w:shd w:val="clear" w:color="auto" w:fill="FFFFFF"/>
          </w:tcPr>
          <w:p w:rsidR="00C9015B" w:rsidRPr="00423DDF" w:rsidRDefault="00C9015B" w:rsidP="00541BC2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081B94" w:rsidRPr="00081B94" w:rsidRDefault="00081B94" w:rsidP="00D1128B">
      <w:pPr>
        <w:pStyle w:val="2"/>
        <w:numPr>
          <w:ilvl w:val="0"/>
          <w:numId w:val="0"/>
        </w:numPr>
      </w:pPr>
    </w:p>
    <w:sectPr w:rsidR="00081B94" w:rsidRPr="00081B94" w:rsidSect="001C2189">
      <w:headerReference w:type="even" r:id="rId14"/>
      <w:headerReference w:type="default" r:id="rId15"/>
      <w:footerReference w:type="default" r:id="rId16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9C4" w:rsidRDefault="004739C4">
      <w:r>
        <w:separator/>
      </w:r>
    </w:p>
    <w:p w:rsidR="004739C4" w:rsidRDefault="004739C4"/>
  </w:endnote>
  <w:endnote w:type="continuationSeparator" w:id="1">
    <w:p w:rsidR="004739C4" w:rsidRDefault="004739C4">
      <w:r>
        <w:continuationSeparator/>
      </w:r>
    </w:p>
    <w:p w:rsidR="004739C4" w:rsidRDefault="004739C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450162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015D95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520DE" w:rsidRDefault="000520DE">
    <w:pPr>
      <w:jc w:val="center"/>
    </w:pPr>
    <w:r>
      <w:rPr>
        <w:rFonts w:hint="eastAsia"/>
      </w:rPr>
      <w:t xml:space="preserve">- </w:t>
    </w:r>
    <w:r w:rsidR="00450162">
      <w:fldChar w:fldCharType="begin"/>
    </w:r>
    <w:r>
      <w:instrText xml:space="preserve"> PAGE </w:instrText>
    </w:r>
    <w:r w:rsidR="00450162">
      <w:fldChar w:fldCharType="separate"/>
    </w:r>
    <w:r w:rsidR="00015CA1">
      <w:rPr>
        <w:noProof/>
      </w:rPr>
      <w:t>i</w:t>
    </w:r>
    <w:r w:rsidR="00450162">
      <w:fldChar w:fldCharType="end"/>
    </w:r>
    <w:r>
      <w:rPr>
        <w:rFonts w:hint="eastAsia"/>
      </w:rP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7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450162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015D95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Ind w:w="108" w:type="dxa"/>
      <w:tblLook w:val="01E0"/>
    </w:tblPr>
    <w:tblGrid>
      <w:gridCol w:w="3420"/>
      <w:gridCol w:w="3240"/>
      <w:gridCol w:w="3240"/>
    </w:tblGrid>
    <w:tr w:rsidR="000520DE" w:rsidTr="00423DDF">
      <w:trPr>
        <w:trHeight w:val="352"/>
      </w:trPr>
      <w:tc>
        <w:tcPr>
          <w:tcW w:w="3420" w:type="dxa"/>
          <w:vAlign w:val="center"/>
        </w:tcPr>
        <w:p w:rsidR="000520DE" w:rsidRDefault="00450162" w:rsidP="00460C5B">
          <w:r>
            <w:fldChar w:fldCharType="begin"/>
          </w:r>
          <w:r w:rsidR="000520DE">
            <w:instrText xml:space="preserve"> </w:instrText>
          </w:r>
          <w:r w:rsidR="000520DE">
            <w:rPr>
              <w:rFonts w:hint="eastAsia"/>
            </w:rPr>
            <w:instrText>TIME \@ "yyyy-MM-dd"</w:instrText>
          </w:r>
          <w:r w:rsidR="000520DE">
            <w:instrText xml:space="preserve"> </w:instrText>
          </w:r>
          <w:r>
            <w:fldChar w:fldCharType="separate"/>
          </w:r>
          <w:r w:rsidR="00945266">
            <w:rPr>
              <w:noProof/>
            </w:rPr>
            <w:t>2015-02-08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0520DE" w:rsidRDefault="00450162" w:rsidP="00423DDF">
          <w:pPr>
            <w:jc w:val="center"/>
          </w:pPr>
          <w:r w:rsidRPr="00446775">
            <w:fldChar w:fldCharType="begin"/>
          </w:r>
          <w:r w:rsidR="000520DE" w:rsidRPr="00446775">
            <w:instrText xml:space="preserve"> PAGE </w:instrText>
          </w:r>
          <w:r w:rsidRPr="00446775">
            <w:fldChar w:fldCharType="separate"/>
          </w:r>
          <w:r w:rsidR="00015CA1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0520DE" w:rsidRDefault="000520DE" w:rsidP="00423DDF">
          <w:pPr>
            <w:jc w:val="right"/>
          </w:pPr>
        </w:p>
      </w:tc>
    </w:tr>
  </w:tbl>
  <w:p w:rsidR="000520DE" w:rsidRDefault="000520DE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9C4" w:rsidRDefault="004739C4">
      <w:r>
        <w:separator/>
      </w:r>
    </w:p>
    <w:p w:rsidR="004739C4" w:rsidRDefault="004739C4"/>
  </w:footnote>
  <w:footnote w:type="continuationSeparator" w:id="1">
    <w:p w:rsidR="004739C4" w:rsidRDefault="004739C4">
      <w:r>
        <w:continuationSeparator/>
      </w:r>
    </w:p>
    <w:p w:rsidR="004739C4" w:rsidRDefault="004739C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A1" w:rsidRDefault="00015CA1">
    <w:pPr>
      <w:pStyle w:val="a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0520D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DE" w:rsidRDefault="000520DE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949"/>
    <w:rsid w:val="00014B20"/>
    <w:rsid w:val="00015594"/>
    <w:rsid w:val="00015986"/>
    <w:rsid w:val="00015C6A"/>
    <w:rsid w:val="00015CA1"/>
    <w:rsid w:val="00015D95"/>
    <w:rsid w:val="000163D8"/>
    <w:rsid w:val="000207F9"/>
    <w:rsid w:val="00020B8D"/>
    <w:rsid w:val="00021B24"/>
    <w:rsid w:val="00021EC0"/>
    <w:rsid w:val="00022BBB"/>
    <w:rsid w:val="00022F33"/>
    <w:rsid w:val="000239EE"/>
    <w:rsid w:val="00025C87"/>
    <w:rsid w:val="00026363"/>
    <w:rsid w:val="00033517"/>
    <w:rsid w:val="00033B7A"/>
    <w:rsid w:val="00033E68"/>
    <w:rsid w:val="00035EB0"/>
    <w:rsid w:val="000365DC"/>
    <w:rsid w:val="0003783C"/>
    <w:rsid w:val="00042152"/>
    <w:rsid w:val="00045909"/>
    <w:rsid w:val="0004650F"/>
    <w:rsid w:val="00047D98"/>
    <w:rsid w:val="0005019B"/>
    <w:rsid w:val="00050F26"/>
    <w:rsid w:val="000518B7"/>
    <w:rsid w:val="000520DE"/>
    <w:rsid w:val="0005406B"/>
    <w:rsid w:val="00054BC5"/>
    <w:rsid w:val="00056979"/>
    <w:rsid w:val="00063B2E"/>
    <w:rsid w:val="00064D0B"/>
    <w:rsid w:val="00065C74"/>
    <w:rsid w:val="000674D3"/>
    <w:rsid w:val="00067782"/>
    <w:rsid w:val="000743D6"/>
    <w:rsid w:val="00076866"/>
    <w:rsid w:val="000773A4"/>
    <w:rsid w:val="0008096C"/>
    <w:rsid w:val="00080D74"/>
    <w:rsid w:val="00081B94"/>
    <w:rsid w:val="00084C46"/>
    <w:rsid w:val="00085659"/>
    <w:rsid w:val="0008683B"/>
    <w:rsid w:val="00090865"/>
    <w:rsid w:val="00090FE2"/>
    <w:rsid w:val="000912CA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46F2"/>
    <w:rsid w:val="000A5568"/>
    <w:rsid w:val="000A60BB"/>
    <w:rsid w:val="000A78AE"/>
    <w:rsid w:val="000B2AC6"/>
    <w:rsid w:val="000B3A8C"/>
    <w:rsid w:val="000B4CAB"/>
    <w:rsid w:val="000B6303"/>
    <w:rsid w:val="000B655E"/>
    <w:rsid w:val="000B79A7"/>
    <w:rsid w:val="000C12EB"/>
    <w:rsid w:val="000C12EF"/>
    <w:rsid w:val="000C3571"/>
    <w:rsid w:val="000C366A"/>
    <w:rsid w:val="000C5F16"/>
    <w:rsid w:val="000C63E9"/>
    <w:rsid w:val="000C65B6"/>
    <w:rsid w:val="000C7716"/>
    <w:rsid w:val="000C7B67"/>
    <w:rsid w:val="000D0F23"/>
    <w:rsid w:val="000D21F9"/>
    <w:rsid w:val="000D4CC9"/>
    <w:rsid w:val="000D6C6B"/>
    <w:rsid w:val="000D77ED"/>
    <w:rsid w:val="000E01F2"/>
    <w:rsid w:val="000E05C1"/>
    <w:rsid w:val="000E2011"/>
    <w:rsid w:val="000E4190"/>
    <w:rsid w:val="000E4E6A"/>
    <w:rsid w:val="000E7823"/>
    <w:rsid w:val="000E79B6"/>
    <w:rsid w:val="000F0E60"/>
    <w:rsid w:val="000F5CE0"/>
    <w:rsid w:val="000F66D7"/>
    <w:rsid w:val="00100865"/>
    <w:rsid w:val="001030E4"/>
    <w:rsid w:val="00103541"/>
    <w:rsid w:val="001038AA"/>
    <w:rsid w:val="00104CC5"/>
    <w:rsid w:val="0010607B"/>
    <w:rsid w:val="00106B14"/>
    <w:rsid w:val="00106C4B"/>
    <w:rsid w:val="00112E81"/>
    <w:rsid w:val="0011499C"/>
    <w:rsid w:val="00116B31"/>
    <w:rsid w:val="001175AD"/>
    <w:rsid w:val="0012009B"/>
    <w:rsid w:val="00122330"/>
    <w:rsid w:val="001230C7"/>
    <w:rsid w:val="001237F4"/>
    <w:rsid w:val="001243FA"/>
    <w:rsid w:val="001245EF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3A77"/>
    <w:rsid w:val="001479F8"/>
    <w:rsid w:val="00150F20"/>
    <w:rsid w:val="00152150"/>
    <w:rsid w:val="0015375C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1F30"/>
    <w:rsid w:val="001725EA"/>
    <w:rsid w:val="00174074"/>
    <w:rsid w:val="0017419C"/>
    <w:rsid w:val="00174CEA"/>
    <w:rsid w:val="001754B9"/>
    <w:rsid w:val="00176B70"/>
    <w:rsid w:val="00177C8C"/>
    <w:rsid w:val="001810FD"/>
    <w:rsid w:val="00184759"/>
    <w:rsid w:val="0018529B"/>
    <w:rsid w:val="00185915"/>
    <w:rsid w:val="00185F1E"/>
    <w:rsid w:val="00187E86"/>
    <w:rsid w:val="0019105B"/>
    <w:rsid w:val="0019148E"/>
    <w:rsid w:val="0019366F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C83"/>
    <w:rsid w:val="001B5C7F"/>
    <w:rsid w:val="001C0DB5"/>
    <w:rsid w:val="001C2189"/>
    <w:rsid w:val="001C3772"/>
    <w:rsid w:val="001C5273"/>
    <w:rsid w:val="001C5303"/>
    <w:rsid w:val="001C57F4"/>
    <w:rsid w:val="001D1F11"/>
    <w:rsid w:val="001D1FDD"/>
    <w:rsid w:val="001D225B"/>
    <w:rsid w:val="001D465F"/>
    <w:rsid w:val="001E0211"/>
    <w:rsid w:val="001E0218"/>
    <w:rsid w:val="001E057A"/>
    <w:rsid w:val="001E141C"/>
    <w:rsid w:val="001E2E2E"/>
    <w:rsid w:val="001E4CE1"/>
    <w:rsid w:val="001E5653"/>
    <w:rsid w:val="001F01EA"/>
    <w:rsid w:val="001F1E15"/>
    <w:rsid w:val="001F2FBB"/>
    <w:rsid w:val="001F5491"/>
    <w:rsid w:val="001F597A"/>
    <w:rsid w:val="001F5C76"/>
    <w:rsid w:val="00200501"/>
    <w:rsid w:val="00200847"/>
    <w:rsid w:val="00200E11"/>
    <w:rsid w:val="002016C0"/>
    <w:rsid w:val="002021D7"/>
    <w:rsid w:val="00202A83"/>
    <w:rsid w:val="0020763D"/>
    <w:rsid w:val="0021011D"/>
    <w:rsid w:val="00210CF7"/>
    <w:rsid w:val="00217641"/>
    <w:rsid w:val="00220143"/>
    <w:rsid w:val="002243C6"/>
    <w:rsid w:val="0022576C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E61"/>
    <w:rsid w:val="002430E5"/>
    <w:rsid w:val="002433E8"/>
    <w:rsid w:val="00243692"/>
    <w:rsid w:val="002448C6"/>
    <w:rsid w:val="00244F11"/>
    <w:rsid w:val="00246ECD"/>
    <w:rsid w:val="00247ED0"/>
    <w:rsid w:val="00254F0E"/>
    <w:rsid w:val="00257D2B"/>
    <w:rsid w:val="00261578"/>
    <w:rsid w:val="0026314B"/>
    <w:rsid w:val="002654F4"/>
    <w:rsid w:val="00266063"/>
    <w:rsid w:val="00271BE8"/>
    <w:rsid w:val="002720DE"/>
    <w:rsid w:val="00275540"/>
    <w:rsid w:val="00277F09"/>
    <w:rsid w:val="00281EC4"/>
    <w:rsid w:val="0028506A"/>
    <w:rsid w:val="00285FF2"/>
    <w:rsid w:val="0028640D"/>
    <w:rsid w:val="002907BA"/>
    <w:rsid w:val="00292483"/>
    <w:rsid w:val="00295192"/>
    <w:rsid w:val="002A14F5"/>
    <w:rsid w:val="002A17ED"/>
    <w:rsid w:val="002A2CF3"/>
    <w:rsid w:val="002A3084"/>
    <w:rsid w:val="002A470E"/>
    <w:rsid w:val="002B0649"/>
    <w:rsid w:val="002B12E4"/>
    <w:rsid w:val="002B2315"/>
    <w:rsid w:val="002B2612"/>
    <w:rsid w:val="002B30DF"/>
    <w:rsid w:val="002B38EF"/>
    <w:rsid w:val="002C056D"/>
    <w:rsid w:val="002C088D"/>
    <w:rsid w:val="002C0ADC"/>
    <w:rsid w:val="002C1E6A"/>
    <w:rsid w:val="002C45FB"/>
    <w:rsid w:val="002D1024"/>
    <w:rsid w:val="002D27A8"/>
    <w:rsid w:val="002D2A08"/>
    <w:rsid w:val="002D3668"/>
    <w:rsid w:val="002D4D48"/>
    <w:rsid w:val="002D6526"/>
    <w:rsid w:val="002E1855"/>
    <w:rsid w:val="002E2B47"/>
    <w:rsid w:val="002E5F2B"/>
    <w:rsid w:val="002F0FE7"/>
    <w:rsid w:val="002F2182"/>
    <w:rsid w:val="002F21F5"/>
    <w:rsid w:val="002F3153"/>
    <w:rsid w:val="002F4162"/>
    <w:rsid w:val="002F48EE"/>
    <w:rsid w:val="002F50EF"/>
    <w:rsid w:val="002F6246"/>
    <w:rsid w:val="002F6ECE"/>
    <w:rsid w:val="003007D1"/>
    <w:rsid w:val="0030150F"/>
    <w:rsid w:val="00301A4D"/>
    <w:rsid w:val="0030397A"/>
    <w:rsid w:val="003044FC"/>
    <w:rsid w:val="00305188"/>
    <w:rsid w:val="0031039A"/>
    <w:rsid w:val="00311104"/>
    <w:rsid w:val="0031240C"/>
    <w:rsid w:val="00313ACA"/>
    <w:rsid w:val="00316D4D"/>
    <w:rsid w:val="00317253"/>
    <w:rsid w:val="003212EE"/>
    <w:rsid w:val="0032378E"/>
    <w:rsid w:val="00324977"/>
    <w:rsid w:val="00326E5C"/>
    <w:rsid w:val="003319C4"/>
    <w:rsid w:val="00331B86"/>
    <w:rsid w:val="003333B5"/>
    <w:rsid w:val="00334EBE"/>
    <w:rsid w:val="00334F85"/>
    <w:rsid w:val="00337F1F"/>
    <w:rsid w:val="0034264E"/>
    <w:rsid w:val="00342ED9"/>
    <w:rsid w:val="00343A73"/>
    <w:rsid w:val="003444BC"/>
    <w:rsid w:val="00344510"/>
    <w:rsid w:val="00344DA4"/>
    <w:rsid w:val="0034525A"/>
    <w:rsid w:val="00346BD0"/>
    <w:rsid w:val="00347770"/>
    <w:rsid w:val="00350750"/>
    <w:rsid w:val="0035193A"/>
    <w:rsid w:val="00351CF3"/>
    <w:rsid w:val="003529F8"/>
    <w:rsid w:val="00353C10"/>
    <w:rsid w:val="0035434A"/>
    <w:rsid w:val="0035508E"/>
    <w:rsid w:val="003551F5"/>
    <w:rsid w:val="00355676"/>
    <w:rsid w:val="0035577A"/>
    <w:rsid w:val="003566B8"/>
    <w:rsid w:val="00357C5C"/>
    <w:rsid w:val="00357CF5"/>
    <w:rsid w:val="00363F59"/>
    <w:rsid w:val="00364C1D"/>
    <w:rsid w:val="0036711A"/>
    <w:rsid w:val="00370172"/>
    <w:rsid w:val="00370D74"/>
    <w:rsid w:val="00371B82"/>
    <w:rsid w:val="003723A2"/>
    <w:rsid w:val="003740BA"/>
    <w:rsid w:val="00381A8F"/>
    <w:rsid w:val="00381C3E"/>
    <w:rsid w:val="0038535F"/>
    <w:rsid w:val="003859A9"/>
    <w:rsid w:val="003860EC"/>
    <w:rsid w:val="003870E0"/>
    <w:rsid w:val="0038750E"/>
    <w:rsid w:val="00387D65"/>
    <w:rsid w:val="00390312"/>
    <w:rsid w:val="00390344"/>
    <w:rsid w:val="003914A0"/>
    <w:rsid w:val="0039170F"/>
    <w:rsid w:val="003939E2"/>
    <w:rsid w:val="00394E68"/>
    <w:rsid w:val="0039615E"/>
    <w:rsid w:val="003A013F"/>
    <w:rsid w:val="003A023C"/>
    <w:rsid w:val="003A156B"/>
    <w:rsid w:val="003A6B7A"/>
    <w:rsid w:val="003B08AB"/>
    <w:rsid w:val="003B2366"/>
    <w:rsid w:val="003B297C"/>
    <w:rsid w:val="003B3C26"/>
    <w:rsid w:val="003B4234"/>
    <w:rsid w:val="003B54E6"/>
    <w:rsid w:val="003C092D"/>
    <w:rsid w:val="003C1BA8"/>
    <w:rsid w:val="003C1D39"/>
    <w:rsid w:val="003C689B"/>
    <w:rsid w:val="003C69C6"/>
    <w:rsid w:val="003C73B9"/>
    <w:rsid w:val="003C7632"/>
    <w:rsid w:val="003C768F"/>
    <w:rsid w:val="003D08BA"/>
    <w:rsid w:val="003D51FC"/>
    <w:rsid w:val="003D5DBF"/>
    <w:rsid w:val="003D63D0"/>
    <w:rsid w:val="003D6C18"/>
    <w:rsid w:val="003D7E89"/>
    <w:rsid w:val="003E0DA4"/>
    <w:rsid w:val="003E5068"/>
    <w:rsid w:val="003E58E7"/>
    <w:rsid w:val="003F15D8"/>
    <w:rsid w:val="003F4027"/>
    <w:rsid w:val="003F6132"/>
    <w:rsid w:val="003F7C3F"/>
    <w:rsid w:val="00400AC8"/>
    <w:rsid w:val="0040235B"/>
    <w:rsid w:val="00402449"/>
    <w:rsid w:val="0040439C"/>
    <w:rsid w:val="0041078E"/>
    <w:rsid w:val="00410A8D"/>
    <w:rsid w:val="0041491C"/>
    <w:rsid w:val="00416CD9"/>
    <w:rsid w:val="00417C32"/>
    <w:rsid w:val="00420C3E"/>
    <w:rsid w:val="00420F27"/>
    <w:rsid w:val="00423093"/>
    <w:rsid w:val="00423554"/>
    <w:rsid w:val="00423DDF"/>
    <w:rsid w:val="004257E3"/>
    <w:rsid w:val="004272E4"/>
    <w:rsid w:val="00427F0A"/>
    <w:rsid w:val="00430242"/>
    <w:rsid w:val="00433248"/>
    <w:rsid w:val="00433D1D"/>
    <w:rsid w:val="00436540"/>
    <w:rsid w:val="00441591"/>
    <w:rsid w:val="004425B8"/>
    <w:rsid w:val="0044437A"/>
    <w:rsid w:val="00446437"/>
    <w:rsid w:val="00450162"/>
    <w:rsid w:val="0045130A"/>
    <w:rsid w:val="0045372A"/>
    <w:rsid w:val="0046033F"/>
    <w:rsid w:val="00460C5B"/>
    <w:rsid w:val="00460CC9"/>
    <w:rsid w:val="00462CC1"/>
    <w:rsid w:val="0046357A"/>
    <w:rsid w:val="004641C2"/>
    <w:rsid w:val="00472921"/>
    <w:rsid w:val="00472CAE"/>
    <w:rsid w:val="004739C4"/>
    <w:rsid w:val="00474022"/>
    <w:rsid w:val="004746DF"/>
    <w:rsid w:val="004763AD"/>
    <w:rsid w:val="0047795F"/>
    <w:rsid w:val="00480320"/>
    <w:rsid w:val="00480DAE"/>
    <w:rsid w:val="00480F2E"/>
    <w:rsid w:val="004851C7"/>
    <w:rsid w:val="00485659"/>
    <w:rsid w:val="00490CB0"/>
    <w:rsid w:val="00490D80"/>
    <w:rsid w:val="00491474"/>
    <w:rsid w:val="004927C1"/>
    <w:rsid w:val="00493B56"/>
    <w:rsid w:val="00497B1C"/>
    <w:rsid w:val="004A0564"/>
    <w:rsid w:val="004A1A6E"/>
    <w:rsid w:val="004A3F02"/>
    <w:rsid w:val="004A576D"/>
    <w:rsid w:val="004A5E1F"/>
    <w:rsid w:val="004B10A1"/>
    <w:rsid w:val="004B350E"/>
    <w:rsid w:val="004B44B0"/>
    <w:rsid w:val="004B479F"/>
    <w:rsid w:val="004B7A09"/>
    <w:rsid w:val="004C0CCC"/>
    <w:rsid w:val="004C20F4"/>
    <w:rsid w:val="004C21B4"/>
    <w:rsid w:val="004C24F3"/>
    <w:rsid w:val="004C3AE5"/>
    <w:rsid w:val="004C4BB2"/>
    <w:rsid w:val="004C7F51"/>
    <w:rsid w:val="004D0B0B"/>
    <w:rsid w:val="004D1629"/>
    <w:rsid w:val="004D36AB"/>
    <w:rsid w:val="004D424A"/>
    <w:rsid w:val="004D5CA2"/>
    <w:rsid w:val="004E2499"/>
    <w:rsid w:val="004E2A93"/>
    <w:rsid w:val="004E3AD5"/>
    <w:rsid w:val="004E4165"/>
    <w:rsid w:val="004E656B"/>
    <w:rsid w:val="004E6D12"/>
    <w:rsid w:val="004E73B9"/>
    <w:rsid w:val="004E7729"/>
    <w:rsid w:val="004E7C26"/>
    <w:rsid w:val="004F12FE"/>
    <w:rsid w:val="004F67D5"/>
    <w:rsid w:val="0050215C"/>
    <w:rsid w:val="005033CB"/>
    <w:rsid w:val="00504751"/>
    <w:rsid w:val="005154F8"/>
    <w:rsid w:val="00516A17"/>
    <w:rsid w:val="0052160C"/>
    <w:rsid w:val="005217BD"/>
    <w:rsid w:val="00530782"/>
    <w:rsid w:val="00532D22"/>
    <w:rsid w:val="00532E2E"/>
    <w:rsid w:val="00535294"/>
    <w:rsid w:val="00536884"/>
    <w:rsid w:val="0053691D"/>
    <w:rsid w:val="00536F88"/>
    <w:rsid w:val="00541BC2"/>
    <w:rsid w:val="0054214F"/>
    <w:rsid w:val="005429A0"/>
    <w:rsid w:val="00542ED3"/>
    <w:rsid w:val="00543137"/>
    <w:rsid w:val="00544655"/>
    <w:rsid w:val="005454D7"/>
    <w:rsid w:val="00545A02"/>
    <w:rsid w:val="00545D8D"/>
    <w:rsid w:val="0054703C"/>
    <w:rsid w:val="00547C27"/>
    <w:rsid w:val="00550FF1"/>
    <w:rsid w:val="005518E5"/>
    <w:rsid w:val="00551ECF"/>
    <w:rsid w:val="005530B5"/>
    <w:rsid w:val="00555E2F"/>
    <w:rsid w:val="00556121"/>
    <w:rsid w:val="005578C8"/>
    <w:rsid w:val="005602FC"/>
    <w:rsid w:val="0056156A"/>
    <w:rsid w:val="0056263C"/>
    <w:rsid w:val="0056520F"/>
    <w:rsid w:val="00566E45"/>
    <w:rsid w:val="00567DB4"/>
    <w:rsid w:val="00570BDD"/>
    <w:rsid w:val="00570D7C"/>
    <w:rsid w:val="005726E8"/>
    <w:rsid w:val="005727A2"/>
    <w:rsid w:val="00572EA0"/>
    <w:rsid w:val="0057374E"/>
    <w:rsid w:val="00573B44"/>
    <w:rsid w:val="00575659"/>
    <w:rsid w:val="00575753"/>
    <w:rsid w:val="00576FA2"/>
    <w:rsid w:val="00581129"/>
    <w:rsid w:val="00581149"/>
    <w:rsid w:val="00583DF8"/>
    <w:rsid w:val="0058406E"/>
    <w:rsid w:val="00586BB7"/>
    <w:rsid w:val="00587273"/>
    <w:rsid w:val="005907E4"/>
    <w:rsid w:val="00590B99"/>
    <w:rsid w:val="0059262A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8A8"/>
    <w:rsid w:val="005C1FFA"/>
    <w:rsid w:val="005C295C"/>
    <w:rsid w:val="005C71EE"/>
    <w:rsid w:val="005C75EE"/>
    <w:rsid w:val="005D2870"/>
    <w:rsid w:val="005D33D0"/>
    <w:rsid w:val="005D4BAD"/>
    <w:rsid w:val="005D4DDA"/>
    <w:rsid w:val="005E02A5"/>
    <w:rsid w:val="005E309E"/>
    <w:rsid w:val="005E658A"/>
    <w:rsid w:val="005F091D"/>
    <w:rsid w:val="005F2636"/>
    <w:rsid w:val="005F45B8"/>
    <w:rsid w:val="005F6297"/>
    <w:rsid w:val="00601BE6"/>
    <w:rsid w:val="006027CE"/>
    <w:rsid w:val="006073DA"/>
    <w:rsid w:val="006121E4"/>
    <w:rsid w:val="0061287D"/>
    <w:rsid w:val="00614168"/>
    <w:rsid w:val="006159A7"/>
    <w:rsid w:val="00615D97"/>
    <w:rsid w:val="00615DB6"/>
    <w:rsid w:val="006165A3"/>
    <w:rsid w:val="00621CDD"/>
    <w:rsid w:val="00622314"/>
    <w:rsid w:val="00622BBF"/>
    <w:rsid w:val="006230E4"/>
    <w:rsid w:val="0062498F"/>
    <w:rsid w:val="00626D40"/>
    <w:rsid w:val="00626E2F"/>
    <w:rsid w:val="0063039D"/>
    <w:rsid w:val="00633F7E"/>
    <w:rsid w:val="00634EF4"/>
    <w:rsid w:val="00636E9B"/>
    <w:rsid w:val="00640697"/>
    <w:rsid w:val="006407B5"/>
    <w:rsid w:val="006409BE"/>
    <w:rsid w:val="0064104A"/>
    <w:rsid w:val="00642658"/>
    <w:rsid w:val="00642A95"/>
    <w:rsid w:val="00642EEE"/>
    <w:rsid w:val="00644A8D"/>
    <w:rsid w:val="00645970"/>
    <w:rsid w:val="00652328"/>
    <w:rsid w:val="00653335"/>
    <w:rsid w:val="00653B10"/>
    <w:rsid w:val="0065652A"/>
    <w:rsid w:val="00657DE4"/>
    <w:rsid w:val="00661847"/>
    <w:rsid w:val="0066204C"/>
    <w:rsid w:val="006622CC"/>
    <w:rsid w:val="006645C0"/>
    <w:rsid w:val="006661FE"/>
    <w:rsid w:val="006663FC"/>
    <w:rsid w:val="00670483"/>
    <w:rsid w:val="006713D9"/>
    <w:rsid w:val="006729BA"/>
    <w:rsid w:val="00672A5A"/>
    <w:rsid w:val="00676F9F"/>
    <w:rsid w:val="00677115"/>
    <w:rsid w:val="006774D7"/>
    <w:rsid w:val="00681042"/>
    <w:rsid w:val="006815D9"/>
    <w:rsid w:val="00682933"/>
    <w:rsid w:val="00682947"/>
    <w:rsid w:val="006830CE"/>
    <w:rsid w:val="00683AF3"/>
    <w:rsid w:val="00685BBD"/>
    <w:rsid w:val="0068631E"/>
    <w:rsid w:val="00687283"/>
    <w:rsid w:val="00687970"/>
    <w:rsid w:val="00693531"/>
    <w:rsid w:val="00693EDE"/>
    <w:rsid w:val="00694711"/>
    <w:rsid w:val="00694CD5"/>
    <w:rsid w:val="00695E49"/>
    <w:rsid w:val="0069762F"/>
    <w:rsid w:val="006A1D59"/>
    <w:rsid w:val="006A2157"/>
    <w:rsid w:val="006A27E1"/>
    <w:rsid w:val="006A4E39"/>
    <w:rsid w:val="006A6372"/>
    <w:rsid w:val="006B1017"/>
    <w:rsid w:val="006B135A"/>
    <w:rsid w:val="006B2624"/>
    <w:rsid w:val="006B4081"/>
    <w:rsid w:val="006B4F36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805"/>
    <w:rsid w:val="006E048B"/>
    <w:rsid w:val="006E063D"/>
    <w:rsid w:val="006E06DD"/>
    <w:rsid w:val="006E2031"/>
    <w:rsid w:val="006E2780"/>
    <w:rsid w:val="006E5F35"/>
    <w:rsid w:val="006E6FD5"/>
    <w:rsid w:val="006F294F"/>
    <w:rsid w:val="006F3D46"/>
    <w:rsid w:val="006F63E9"/>
    <w:rsid w:val="006F7220"/>
    <w:rsid w:val="00701030"/>
    <w:rsid w:val="00705380"/>
    <w:rsid w:val="00705B98"/>
    <w:rsid w:val="007063CC"/>
    <w:rsid w:val="007103C1"/>
    <w:rsid w:val="0071567D"/>
    <w:rsid w:val="00716722"/>
    <w:rsid w:val="00717B68"/>
    <w:rsid w:val="00721E0F"/>
    <w:rsid w:val="00721F28"/>
    <w:rsid w:val="00723D60"/>
    <w:rsid w:val="00723EBF"/>
    <w:rsid w:val="007260AA"/>
    <w:rsid w:val="00727959"/>
    <w:rsid w:val="00727EE3"/>
    <w:rsid w:val="00731329"/>
    <w:rsid w:val="00733FDC"/>
    <w:rsid w:val="00734ADD"/>
    <w:rsid w:val="00735608"/>
    <w:rsid w:val="007362EC"/>
    <w:rsid w:val="00741475"/>
    <w:rsid w:val="00742E0B"/>
    <w:rsid w:val="00743322"/>
    <w:rsid w:val="00745B7E"/>
    <w:rsid w:val="00746BA2"/>
    <w:rsid w:val="00746C6F"/>
    <w:rsid w:val="00747406"/>
    <w:rsid w:val="0075045C"/>
    <w:rsid w:val="00752D42"/>
    <w:rsid w:val="00752FF5"/>
    <w:rsid w:val="00753333"/>
    <w:rsid w:val="00753D6F"/>
    <w:rsid w:val="007554CE"/>
    <w:rsid w:val="00756C69"/>
    <w:rsid w:val="007606F4"/>
    <w:rsid w:val="0076075A"/>
    <w:rsid w:val="007615E7"/>
    <w:rsid w:val="00763570"/>
    <w:rsid w:val="00764991"/>
    <w:rsid w:val="00764D20"/>
    <w:rsid w:val="00764D37"/>
    <w:rsid w:val="00766299"/>
    <w:rsid w:val="00767F43"/>
    <w:rsid w:val="00771352"/>
    <w:rsid w:val="007729CA"/>
    <w:rsid w:val="007744FD"/>
    <w:rsid w:val="00775F32"/>
    <w:rsid w:val="00776A5A"/>
    <w:rsid w:val="00776FFF"/>
    <w:rsid w:val="007805D2"/>
    <w:rsid w:val="007814AF"/>
    <w:rsid w:val="00781883"/>
    <w:rsid w:val="00784838"/>
    <w:rsid w:val="00791C07"/>
    <w:rsid w:val="00791FF3"/>
    <w:rsid w:val="00793C17"/>
    <w:rsid w:val="007947A5"/>
    <w:rsid w:val="00794F14"/>
    <w:rsid w:val="00795FD6"/>
    <w:rsid w:val="00797E3F"/>
    <w:rsid w:val="007A0D22"/>
    <w:rsid w:val="007A229B"/>
    <w:rsid w:val="007A24D2"/>
    <w:rsid w:val="007A3AFE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2CF1"/>
    <w:rsid w:val="007C4916"/>
    <w:rsid w:val="007C5424"/>
    <w:rsid w:val="007C661B"/>
    <w:rsid w:val="007D0A6F"/>
    <w:rsid w:val="007D126A"/>
    <w:rsid w:val="007D3F37"/>
    <w:rsid w:val="007D59FB"/>
    <w:rsid w:val="007D6727"/>
    <w:rsid w:val="007D6CE3"/>
    <w:rsid w:val="007D6E05"/>
    <w:rsid w:val="007D7B7C"/>
    <w:rsid w:val="007E02D6"/>
    <w:rsid w:val="007E09D5"/>
    <w:rsid w:val="007E1AD6"/>
    <w:rsid w:val="007E422F"/>
    <w:rsid w:val="007E4DC7"/>
    <w:rsid w:val="007E513E"/>
    <w:rsid w:val="007E5225"/>
    <w:rsid w:val="007E6CE2"/>
    <w:rsid w:val="007E76D2"/>
    <w:rsid w:val="007F1806"/>
    <w:rsid w:val="007F2572"/>
    <w:rsid w:val="007F31E1"/>
    <w:rsid w:val="007F3C7A"/>
    <w:rsid w:val="007F4DC8"/>
    <w:rsid w:val="007F6ADE"/>
    <w:rsid w:val="00800B1C"/>
    <w:rsid w:val="00801B8F"/>
    <w:rsid w:val="008037A3"/>
    <w:rsid w:val="008042F9"/>
    <w:rsid w:val="0080628F"/>
    <w:rsid w:val="00812992"/>
    <w:rsid w:val="00814799"/>
    <w:rsid w:val="00815373"/>
    <w:rsid w:val="00820A4A"/>
    <w:rsid w:val="00822C75"/>
    <w:rsid w:val="00823622"/>
    <w:rsid w:val="00827CB3"/>
    <w:rsid w:val="008303A7"/>
    <w:rsid w:val="008312EC"/>
    <w:rsid w:val="00831B6D"/>
    <w:rsid w:val="00833AD8"/>
    <w:rsid w:val="00835550"/>
    <w:rsid w:val="00836597"/>
    <w:rsid w:val="0083676F"/>
    <w:rsid w:val="008405CC"/>
    <w:rsid w:val="00842196"/>
    <w:rsid w:val="00842ABE"/>
    <w:rsid w:val="00842B0E"/>
    <w:rsid w:val="00844467"/>
    <w:rsid w:val="00850726"/>
    <w:rsid w:val="00851C6C"/>
    <w:rsid w:val="0085455B"/>
    <w:rsid w:val="008568DD"/>
    <w:rsid w:val="00856BEF"/>
    <w:rsid w:val="00861B5A"/>
    <w:rsid w:val="008621DC"/>
    <w:rsid w:val="00862571"/>
    <w:rsid w:val="00863CA8"/>
    <w:rsid w:val="00864FD7"/>
    <w:rsid w:val="00865844"/>
    <w:rsid w:val="00865D59"/>
    <w:rsid w:val="00874800"/>
    <w:rsid w:val="00875997"/>
    <w:rsid w:val="00877D09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24BF"/>
    <w:rsid w:val="008A426A"/>
    <w:rsid w:val="008B0216"/>
    <w:rsid w:val="008B0338"/>
    <w:rsid w:val="008B0B75"/>
    <w:rsid w:val="008B2DC2"/>
    <w:rsid w:val="008B3E65"/>
    <w:rsid w:val="008B4875"/>
    <w:rsid w:val="008C4B36"/>
    <w:rsid w:val="008C5898"/>
    <w:rsid w:val="008C6787"/>
    <w:rsid w:val="008C71E9"/>
    <w:rsid w:val="008D39B4"/>
    <w:rsid w:val="008D4EDA"/>
    <w:rsid w:val="008D5CD7"/>
    <w:rsid w:val="008D6311"/>
    <w:rsid w:val="008D63AE"/>
    <w:rsid w:val="008D6C36"/>
    <w:rsid w:val="008E09DA"/>
    <w:rsid w:val="008E2FED"/>
    <w:rsid w:val="008E60DB"/>
    <w:rsid w:val="008E7D23"/>
    <w:rsid w:val="008F0B21"/>
    <w:rsid w:val="008F19DA"/>
    <w:rsid w:val="008F34E6"/>
    <w:rsid w:val="008F3581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3EA"/>
    <w:rsid w:val="0092169E"/>
    <w:rsid w:val="00921A47"/>
    <w:rsid w:val="009252F1"/>
    <w:rsid w:val="00925B8F"/>
    <w:rsid w:val="00926DA2"/>
    <w:rsid w:val="00926DCE"/>
    <w:rsid w:val="0093183A"/>
    <w:rsid w:val="009346E2"/>
    <w:rsid w:val="00936D1E"/>
    <w:rsid w:val="00942051"/>
    <w:rsid w:val="00943649"/>
    <w:rsid w:val="00943BDA"/>
    <w:rsid w:val="00945266"/>
    <w:rsid w:val="00946409"/>
    <w:rsid w:val="00946C78"/>
    <w:rsid w:val="009473BC"/>
    <w:rsid w:val="00952094"/>
    <w:rsid w:val="00952247"/>
    <w:rsid w:val="00953911"/>
    <w:rsid w:val="00953D16"/>
    <w:rsid w:val="00961B4A"/>
    <w:rsid w:val="00962A27"/>
    <w:rsid w:val="00966485"/>
    <w:rsid w:val="009665FB"/>
    <w:rsid w:val="00966655"/>
    <w:rsid w:val="00966AB0"/>
    <w:rsid w:val="00967368"/>
    <w:rsid w:val="00970FE3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38F9"/>
    <w:rsid w:val="009841B4"/>
    <w:rsid w:val="0098792C"/>
    <w:rsid w:val="0099016A"/>
    <w:rsid w:val="00995294"/>
    <w:rsid w:val="00996E3B"/>
    <w:rsid w:val="009A0768"/>
    <w:rsid w:val="009A078F"/>
    <w:rsid w:val="009A3877"/>
    <w:rsid w:val="009A3C91"/>
    <w:rsid w:val="009A58E0"/>
    <w:rsid w:val="009A7D5F"/>
    <w:rsid w:val="009A7D69"/>
    <w:rsid w:val="009B0F42"/>
    <w:rsid w:val="009B13DD"/>
    <w:rsid w:val="009B356F"/>
    <w:rsid w:val="009B382F"/>
    <w:rsid w:val="009B52D2"/>
    <w:rsid w:val="009B5DC6"/>
    <w:rsid w:val="009C1778"/>
    <w:rsid w:val="009C3B9A"/>
    <w:rsid w:val="009C43AC"/>
    <w:rsid w:val="009C7F7F"/>
    <w:rsid w:val="009D0C2E"/>
    <w:rsid w:val="009D253B"/>
    <w:rsid w:val="009D3B4D"/>
    <w:rsid w:val="009D5765"/>
    <w:rsid w:val="009E03D0"/>
    <w:rsid w:val="009E1C40"/>
    <w:rsid w:val="009E2456"/>
    <w:rsid w:val="009E39F3"/>
    <w:rsid w:val="009E3FAE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79BA"/>
    <w:rsid w:val="00A07E0D"/>
    <w:rsid w:val="00A10BA7"/>
    <w:rsid w:val="00A11FCC"/>
    <w:rsid w:val="00A12C37"/>
    <w:rsid w:val="00A162DC"/>
    <w:rsid w:val="00A17F18"/>
    <w:rsid w:val="00A20484"/>
    <w:rsid w:val="00A20EBE"/>
    <w:rsid w:val="00A238AF"/>
    <w:rsid w:val="00A26003"/>
    <w:rsid w:val="00A26761"/>
    <w:rsid w:val="00A26A1B"/>
    <w:rsid w:val="00A3067E"/>
    <w:rsid w:val="00A32A23"/>
    <w:rsid w:val="00A347A8"/>
    <w:rsid w:val="00A34B2D"/>
    <w:rsid w:val="00A37575"/>
    <w:rsid w:val="00A423BB"/>
    <w:rsid w:val="00A46226"/>
    <w:rsid w:val="00A47615"/>
    <w:rsid w:val="00A47E8E"/>
    <w:rsid w:val="00A5305E"/>
    <w:rsid w:val="00A5453A"/>
    <w:rsid w:val="00A546A5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63C3"/>
    <w:rsid w:val="00A66843"/>
    <w:rsid w:val="00A70857"/>
    <w:rsid w:val="00A71645"/>
    <w:rsid w:val="00A72925"/>
    <w:rsid w:val="00A775D7"/>
    <w:rsid w:val="00A77DCB"/>
    <w:rsid w:val="00A80DBD"/>
    <w:rsid w:val="00A83DED"/>
    <w:rsid w:val="00A84EB7"/>
    <w:rsid w:val="00A85E9C"/>
    <w:rsid w:val="00A8646C"/>
    <w:rsid w:val="00A87566"/>
    <w:rsid w:val="00A92556"/>
    <w:rsid w:val="00A92F05"/>
    <w:rsid w:val="00A93BCD"/>
    <w:rsid w:val="00A9530B"/>
    <w:rsid w:val="00A97188"/>
    <w:rsid w:val="00AA06DB"/>
    <w:rsid w:val="00AA07F3"/>
    <w:rsid w:val="00AA0FC3"/>
    <w:rsid w:val="00AA1A4D"/>
    <w:rsid w:val="00AA2524"/>
    <w:rsid w:val="00AA7ECF"/>
    <w:rsid w:val="00AB0364"/>
    <w:rsid w:val="00AB110D"/>
    <w:rsid w:val="00AB3DEA"/>
    <w:rsid w:val="00AB45F4"/>
    <w:rsid w:val="00AB48CC"/>
    <w:rsid w:val="00AB7679"/>
    <w:rsid w:val="00AC0A14"/>
    <w:rsid w:val="00AC54C0"/>
    <w:rsid w:val="00AC5AA3"/>
    <w:rsid w:val="00AD071E"/>
    <w:rsid w:val="00AD0984"/>
    <w:rsid w:val="00AD2B86"/>
    <w:rsid w:val="00AD4DB3"/>
    <w:rsid w:val="00AD5CF7"/>
    <w:rsid w:val="00AD7961"/>
    <w:rsid w:val="00AD7C5A"/>
    <w:rsid w:val="00AE402C"/>
    <w:rsid w:val="00AE7151"/>
    <w:rsid w:val="00AE76FD"/>
    <w:rsid w:val="00AF064E"/>
    <w:rsid w:val="00AF1F2D"/>
    <w:rsid w:val="00AF68A9"/>
    <w:rsid w:val="00B003C8"/>
    <w:rsid w:val="00B0123E"/>
    <w:rsid w:val="00B01768"/>
    <w:rsid w:val="00B030D6"/>
    <w:rsid w:val="00B06691"/>
    <w:rsid w:val="00B10321"/>
    <w:rsid w:val="00B106FA"/>
    <w:rsid w:val="00B120CF"/>
    <w:rsid w:val="00B1346B"/>
    <w:rsid w:val="00B15BDA"/>
    <w:rsid w:val="00B22EBA"/>
    <w:rsid w:val="00B26C40"/>
    <w:rsid w:val="00B26F1F"/>
    <w:rsid w:val="00B278EC"/>
    <w:rsid w:val="00B31346"/>
    <w:rsid w:val="00B4161F"/>
    <w:rsid w:val="00B41AEE"/>
    <w:rsid w:val="00B42966"/>
    <w:rsid w:val="00B434B8"/>
    <w:rsid w:val="00B4366E"/>
    <w:rsid w:val="00B468F7"/>
    <w:rsid w:val="00B500DD"/>
    <w:rsid w:val="00B5092D"/>
    <w:rsid w:val="00B5306F"/>
    <w:rsid w:val="00B56393"/>
    <w:rsid w:val="00B57267"/>
    <w:rsid w:val="00B578F1"/>
    <w:rsid w:val="00B602A7"/>
    <w:rsid w:val="00B6084E"/>
    <w:rsid w:val="00B6420D"/>
    <w:rsid w:val="00B646F0"/>
    <w:rsid w:val="00B6767A"/>
    <w:rsid w:val="00B67C93"/>
    <w:rsid w:val="00B70B8A"/>
    <w:rsid w:val="00B723F6"/>
    <w:rsid w:val="00B72822"/>
    <w:rsid w:val="00B73A5B"/>
    <w:rsid w:val="00B73B6A"/>
    <w:rsid w:val="00B73C3A"/>
    <w:rsid w:val="00B73F73"/>
    <w:rsid w:val="00B760A2"/>
    <w:rsid w:val="00B77325"/>
    <w:rsid w:val="00B8347F"/>
    <w:rsid w:val="00B83799"/>
    <w:rsid w:val="00B8690A"/>
    <w:rsid w:val="00B9392B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588E"/>
    <w:rsid w:val="00BA79C1"/>
    <w:rsid w:val="00BB7D02"/>
    <w:rsid w:val="00BC00DE"/>
    <w:rsid w:val="00BC1528"/>
    <w:rsid w:val="00BC1973"/>
    <w:rsid w:val="00BC2639"/>
    <w:rsid w:val="00BC4A01"/>
    <w:rsid w:val="00BD000F"/>
    <w:rsid w:val="00BD00A4"/>
    <w:rsid w:val="00BD2B96"/>
    <w:rsid w:val="00BD3AE9"/>
    <w:rsid w:val="00BE0248"/>
    <w:rsid w:val="00BE0975"/>
    <w:rsid w:val="00BE32A2"/>
    <w:rsid w:val="00BE3AE7"/>
    <w:rsid w:val="00BE5B0A"/>
    <w:rsid w:val="00BE6613"/>
    <w:rsid w:val="00BF0A3C"/>
    <w:rsid w:val="00BF0F16"/>
    <w:rsid w:val="00BF11DA"/>
    <w:rsid w:val="00BF4E49"/>
    <w:rsid w:val="00BF6A32"/>
    <w:rsid w:val="00C027A4"/>
    <w:rsid w:val="00C02FCC"/>
    <w:rsid w:val="00C1211C"/>
    <w:rsid w:val="00C147B1"/>
    <w:rsid w:val="00C17AA9"/>
    <w:rsid w:val="00C20FB8"/>
    <w:rsid w:val="00C24780"/>
    <w:rsid w:val="00C26FB0"/>
    <w:rsid w:val="00C27031"/>
    <w:rsid w:val="00C31AAA"/>
    <w:rsid w:val="00C3362A"/>
    <w:rsid w:val="00C33EE1"/>
    <w:rsid w:val="00C34A5C"/>
    <w:rsid w:val="00C3528C"/>
    <w:rsid w:val="00C36AE1"/>
    <w:rsid w:val="00C372F5"/>
    <w:rsid w:val="00C42218"/>
    <w:rsid w:val="00C42B1C"/>
    <w:rsid w:val="00C459D1"/>
    <w:rsid w:val="00C469E6"/>
    <w:rsid w:val="00C47D0A"/>
    <w:rsid w:val="00C50B96"/>
    <w:rsid w:val="00C53FD0"/>
    <w:rsid w:val="00C56BF1"/>
    <w:rsid w:val="00C57793"/>
    <w:rsid w:val="00C60C77"/>
    <w:rsid w:val="00C619DF"/>
    <w:rsid w:val="00C6282A"/>
    <w:rsid w:val="00C62898"/>
    <w:rsid w:val="00C64BFA"/>
    <w:rsid w:val="00C65752"/>
    <w:rsid w:val="00C66953"/>
    <w:rsid w:val="00C677A3"/>
    <w:rsid w:val="00C679C5"/>
    <w:rsid w:val="00C67BDF"/>
    <w:rsid w:val="00C70C70"/>
    <w:rsid w:val="00C7298B"/>
    <w:rsid w:val="00C72C5B"/>
    <w:rsid w:val="00C749AF"/>
    <w:rsid w:val="00C771A1"/>
    <w:rsid w:val="00C821A9"/>
    <w:rsid w:val="00C825F5"/>
    <w:rsid w:val="00C85662"/>
    <w:rsid w:val="00C86304"/>
    <w:rsid w:val="00C86E95"/>
    <w:rsid w:val="00C87BB8"/>
    <w:rsid w:val="00C9015B"/>
    <w:rsid w:val="00C91840"/>
    <w:rsid w:val="00C91883"/>
    <w:rsid w:val="00C93DB7"/>
    <w:rsid w:val="00C97801"/>
    <w:rsid w:val="00C9788A"/>
    <w:rsid w:val="00C97A7D"/>
    <w:rsid w:val="00CA141F"/>
    <w:rsid w:val="00CA2BF1"/>
    <w:rsid w:val="00CA42E8"/>
    <w:rsid w:val="00CA4AC1"/>
    <w:rsid w:val="00CA59ED"/>
    <w:rsid w:val="00CB0596"/>
    <w:rsid w:val="00CB4657"/>
    <w:rsid w:val="00CB47A9"/>
    <w:rsid w:val="00CB4BF6"/>
    <w:rsid w:val="00CC0AD4"/>
    <w:rsid w:val="00CC1775"/>
    <w:rsid w:val="00CC44A7"/>
    <w:rsid w:val="00CD2F36"/>
    <w:rsid w:val="00CD3791"/>
    <w:rsid w:val="00CD3FCA"/>
    <w:rsid w:val="00CD41FE"/>
    <w:rsid w:val="00CD4C68"/>
    <w:rsid w:val="00CE0633"/>
    <w:rsid w:val="00CE2D0F"/>
    <w:rsid w:val="00CE39CB"/>
    <w:rsid w:val="00CE3EB6"/>
    <w:rsid w:val="00CE4333"/>
    <w:rsid w:val="00CE5CA2"/>
    <w:rsid w:val="00CE6C2E"/>
    <w:rsid w:val="00CE782D"/>
    <w:rsid w:val="00CF0488"/>
    <w:rsid w:val="00CF0F8F"/>
    <w:rsid w:val="00CF2399"/>
    <w:rsid w:val="00CF5A55"/>
    <w:rsid w:val="00CF5A60"/>
    <w:rsid w:val="00CF5B5B"/>
    <w:rsid w:val="00CF5C8B"/>
    <w:rsid w:val="00CF67BA"/>
    <w:rsid w:val="00CF7267"/>
    <w:rsid w:val="00CF74B3"/>
    <w:rsid w:val="00D032E7"/>
    <w:rsid w:val="00D066B0"/>
    <w:rsid w:val="00D1128B"/>
    <w:rsid w:val="00D1206A"/>
    <w:rsid w:val="00D13B17"/>
    <w:rsid w:val="00D1465C"/>
    <w:rsid w:val="00D148AC"/>
    <w:rsid w:val="00D15019"/>
    <w:rsid w:val="00D1551B"/>
    <w:rsid w:val="00D1619F"/>
    <w:rsid w:val="00D16D9D"/>
    <w:rsid w:val="00D20D83"/>
    <w:rsid w:val="00D22655"/>
    <w:rsid w:val="00D32456"/>
    <w:rsid w:val="00D40217"/>
    <w:rsid w:val="00D4198E"/>
    <w:rsid w:val="00D4231B"/>
    <w:rsid w:val="00D46269"/>
    <w:rsid w:val="00D468B0"/>
    <w:rsid w:val="00D46BC0"/>
    <w:rsid w:val="00D477F2"/>
    <w:rsid w:val="00D51310"/>
    <w:rsid w:val="00D51806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C3E"/>
    <w:rsid w:val="00D8676A"/>
    <w:rsid w:val="00D90DE2"/>
    <w:rsid w:val="00D9339B"/>
    <w:rsid w:val="00D974F8"/>
    <w:rsid w:val="00D97A30"/>
    <w:rsid w:val="00DA1108"/>
    <w:rsid w:val="00DA1D64"/>
    <w:rsid w:val="00DA2B1E"/>
    <w:rsid w:val="00DA47F6"/>
    <w:rsid w:val="00DA778D"/>
    <w:rsid w:val="00DA7AC1"/>
    <w:rsid w:val="00DA7C27"/>
    <w:rsid w:val="00DB1A4D"/>
    <w:rsid w:val="00DB5325"/>
    <w:rsid w:val="00DB6FD4"/>
    <w:rsid w:val="00DB7A74"/>
    <w:rsid w:val="00DC16D4"/>
    <w:rsid w:val="00DC4064"/>
    <w:rsid w:val="00DC5B0B"/>
    <w:rsid w:val="00DC6D75"/>
    <w:rsid w:val="00DD05BC"/>
    <w:rsid w:val="00DD2A16"/>
    <w:rsid w:val="00DD3B16"/>
    <w:rsid w:val="00DD6DF1"/>
    <w:rsid w:val="00DD71D4"/>
    <w:rsid w:val="00DE0585"/>
    <w:rsid w:val="00DE2788"/>
    <w:rsid w:val="00DE405A"/>
    <w:rsid w:val="00DE4717"/>
    <w:rsid w:val="00DE47B4"/>
    <w:rsid w:val="00DF06F3"/>
    <w:rsid w:val="00DF1D34"/>
    <w:rsid w:val="00DF2777"/>
    <w:rsid w:val="00DF44B2"/>
    <w:rsid w:val="00DF7FA7"/>
    <w:rsid w:val="00E01766"/>
    <w:rsid w:val="00E04BAF"/>
    <w:rsid w:val="00E06325"/>
    <w:rsid w:val="00E0639B"/>
    <w:rsid w:val="00E10AE7"/>
    <w:rsid w:val="00E11175"/>
    <w:rsid w:val="00E12019"/>
    <w:rsid w:val="00E1361E"/>
    <w:rsid w:val="00E15D9F"/>
    <w:rsid w:val="00E2010E"/>
    <w:rsid w:val="00E20EBC"/>
    <w:rsid w:val="00E22940"/>
    <w:rsid w:val="00E22C09"/>
    <w:rsid w:val="00E2373A"/>
    <w:rsid w:val="00E24CCF"/>
    <w:rsid w:val="00E263EC"/>
    <w:rsid w:val="00E31CCA"/>
    <w:rsid w:val="00E33F67"/>
    <w:rsid w:val="00E35206"/>
    <w:rsid w:val="00E41358"/>
    <w:rsid w:val="00E41377"/>
    <w:rsid w:val="00E4282B"/>
    <w:rsid w:val="00E42984"/>
    <w:rsid w:val="00E45666"/>
    <w:rsid w:val="00E46740"/>
    <w:rsid w:val="00E46797"/>
    <w:rsid w:val="00E51210"/>
    <w:rsid w:val="00E5474A"/>
    <w:rsid w:val="00E5535D"/>
    <w:rsid w:val="00E5742A"/>
    <w:rsid w:val="00E60F6B"/>
    <w:rsid w:val="00E6186A"/>
    <w:rsid w:val="00E61B1C"/>
    <w:rsid w:val="00E621C4"/>
    <w:rsid w:val="00E624F1"/>
    <w:rsid w:val="00E64B2F"/>
    <w:rsid w:val="00E64F61"/>
    <w:rsid w:val="00E703FC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78D6"/>
    <w:rsid w:val="00EB795F"/>
    <w:rsid w:val="00EC2ADE"/>
    <w:rsid w:val="00EC3798"/>
    <w:rsid w:val="00ED6878"/>
    <w:rsid w:val="00ED6EF7"/>
    <w:rsid w:val="00ED7FD1"/>
    <w:rsid w:val="00EE0030"/>
    <w:rsid w:val="00EE0D7A"/>
    <w:rsid w:val="00EE2C6D"/>
    <w:rsid w:val="00EE4943"/>
    <w:rsid w:val="00EE5A23"/>
    <w:rsid w:val="00EF0C98"/>
    <w:rsid w:val="00EF1D7B"/>
    <w:rsid w:val="00EF2BD0"/>
    <w:rsid w:val="00F03355"/>
    <w:rsid w:val="00F03A57"/>
    <w:rsid w:val="00F04EA6"/>
    <w:rsid w:val="00F05AB8"/>
    <w:rsid w:val="00F11DB6"/>
    <w:rsid w:val="00F16176"/>
    <w:rsid w:val="00F22832"/>
    <w:rsid w:val="00F244CA"/>
    <w:rsid w:val="00F25D41"/>
    <w:rsid w:val="00F273BD"/>
    <w:rsid w:val="00F311B6"/>
    <w:rsid w:val="00F31BA7"/>
    <w:rsid w:val="00F368EB"/>
    <w:rsid w:val="00F37BF3"/>
    <w:rsid w:val="00F40483"/>
    <w:rsid w:val="00F407CA"/>
    <w:rsid w:val="00F4132E"/>
    <w:rsid w:val="00F4240A"/>
    <w:rsid w:val="00F426F4"/>
    <w:rsid w:val="00F437CC"/>
    <w:rsid w:val="00F445D9"/>
    <w:rsid w:val="00F50842"/>
    <w:rsid w:val="00F52E5D"/>
    <w:rsid w:val="00F53080"/>
    <w:rsid w:val="00F55584"/>
    <w:rsid w:val="00F56CD1"/>
    <w:rsid w:val="00F616AD"/>
    <w:rsid w:val="00F62B76"/>
    <w:rsid w:val="00F63851"/>
    <w:rsid w:val="00F644B1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DEF"/>
    <w:rsid w:val="00F761C5"/>
    <w:rsid w:val="00F7720F"/>
    <w:rsid w:val="00F8253B"/>
    <w:rsid w:val="00F82C0E"/>
    <w:rsid w:val="00F8625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73EB"/>
    <w:rsid w:val="00FB09B3"/>
    <w:rsid w:val="00FB2297"/>
    <w:rsid w:val="00FB48F0"/>
    <w:rsid w:val="00FB4CB7"/>
    <w:rsid w:val="00FB6057"/>
    <w:rsid w:val="00FB6F27"/>
    <w:rsid w:val="00FC0D0D"/>
    <w:rsid w:val="00FC3B99"/>
    <w:rsid w:val="00FC422F"/>
    <w:rsid w:val="00FC4B38"/>
    <w:rsid w:val="00FC69B1"/>
    <w:rsid w:val="00FC7174"/>
    <w:rsid w:val="00FC7A30"/>
    <w:rsid w:val="00FC7D43"/>
    <w:rsid w:val="00FD400D"/>
    <w:rsid w:val="00FD5035"/>
    <w:rsid w:val="00FD7627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450162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450162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450162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450162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450162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450162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450162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450162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450162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450162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450162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450162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450162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450162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69121-9B41-40AF-A929-F5C3FF5E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8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Microsoft Corporation</Company>
  <LinksUpToDate>false</LinksUpToDate>
  <CharactersWithSpaces>683</CharactersWithSpaces>
  <SharedDoc>false</SharedDoc>
  <HLinks>
    <vt:vector size="60" baseType="variant"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_Toc273738271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_Toc273738270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_Toc273738269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_Toc273738268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_Toc273738267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_Toc273738266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_Toc273738265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_Toc273738264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_Toc273738263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_Toc273738262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Registered User</dc:creator>
  <cp:lastModifiedBy>Registered User</cp:lastModifiedBy>
  <cp:revision>9</cp:revision>
  <cp:lastPrinted>2003-10-06T08:54:00Z</cp:lastPrinted>
  <dcterms:created xsi:type="dcterms:W3CDTF">2015-02-08T00:13:00Z</dcterms:created>
  <dcterms:modified xsi:type="dcterms:W3CDTF">2015-02-08T00:23:00Z</dcterms:modified>
</cp:coreProperties>
</file>